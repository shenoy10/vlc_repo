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9CBE" w14:textId="6D69B76E" w:rsidR="00DF3164" w:rsidRDefault="00363950" w:rsidP="00700EE5">
      <w:pPr>
        <w:pStyle w:val="MainHeading"/>
      </w:pPr>
      <w:r>
        <w:t>BI-</w:t>
      </w:r>
      <w:r w:rsidR="00DF3164">
        <w:t>WEEKLY STATUS REPORT</w:t>
      </w:r>
    </w:p>
    <w:tbl>
      <w:tblPr>
        <w:tblW w:w="10000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5013"/>
        <w:gridCol w:w="4987"/>
      </w:tblGrid>
      <w:tr w:rsidR="00363950" w14:paraId="27EBD291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BD5FCB1" w14:textId="601C3F7E" w:rsidR="00363950" w:rsidRDefault="00363950">
            <w:pPr>
              <w:pStyle w:val="BoxHeaderLeft"/>
            </w:pPr>
            <w:r>
              <w:t>Subject: Visual Light Communication</w:t>
            </w:r>
          </w:p>
        </w:tc>
        <w:tc>
          <w:tcPr>
            <w:tcW w:w="4987" w:type="dxa"/>
          </w:tcPr>
          <w:p w14:paraId="7B4BD9B4" w14:textId="3B65C357" w:rsidR="00363950" w:rsidRDefault="00363950">
            <w:pPr>
              <w:pStyle w:val="BoxTextLarge"/>
            </w:pPr>
          </w:p>
        </w:tc>
      </w:tr>
      <w:tr w:rsidR="00363950" w14:paraId="6D439F50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CF9C80A" w14:textId="646D91E9" w:rsidR="00363950" w:rsidRDefault="00363950">
            <w:pPr>
              <w:pStyle w:val="BoxHeaderLeft"/>
            </w:pPr>
            <w:r>
              <w:t xml:space="preserve">Period Ending: </w:t>
            </w:r>
            <w:r w:rsidR="00BB3BCB">
              <w:t>1</w:t>
            </w:r>
            <w:r w:rsidR="0000651A">
              <w:t>1</w:t>
            </w:r>
            <w:r>
              <w:t>/</w:t>
            </w:r>
            <w:r w:rsidR="00D41D3B">
              <w:t>28</w:t>
            </w:r>
            <w:r>
              <w:t>/2018</w:t>
            </w:r>
          </w:p>
        </w:tc>
        <w:tc>
          <w:tcPr>
            <w:tcW w:w="4987" w:type="dxa"/>
          </w:tcPr>
          <w:p w14:paraId="357BE66C" w14:textId="77777777" w:rsidR="00363950" w:rsidRDefault="00363950">
            <w:pPr>
              <w:pStyle w:val="BoxTextLarge"/>
            </w:pPr>
          </w:p>
        </w:tc>
      </w:tr>
    </w:tbl>
    <w:p w14:paraId="6C45099D" w14:textId="77777777"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0F89A806" w14:textId="77777777" w:rsidTr="00CC5AC1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F8EACD8" w14:textId="77777777"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DF3164" w14:paraId="6CF517E3" w14:textId="77777777">
        <w:trPr>
          <w:trHeight w:val="400"/>
        </w:trPr>
        <w:tc>
          <w:tcPr>
            <w:tcW w:w="10026" w:type="dxa"/>
          </w:tcPr>
          <w:p w14:paraId="2EFFA195" w14:textId="77777777" w:rsidR="00AF06F4" w:rsidRPr="004613AF" w:rsidRDefault="00DF3164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Deliverables:</w:t>
            </w:r>
          </w:p>
          <w:p w14:paraId="5C117620" w14:textId="77777777" w:rsidR="00DF3164" w:rsidRDefault="00374D2B">
            <w:pPr>
              <w:pStyle w:val="BodyTextBullet"/>
            </w:pPr>
            <w:r>
              <w:t>Discovered several software issues</w:t>
            </w:r>
          </w:p>
          <w:p w14:paraId="5FC30389" w14:textId="77777777" w:rsidR="00374D2B" w:rsidRDefault="00374D2B" w:rsidP="00374D2B">
            <w:pPr>
              <w:pStyle w:val="BodyTextBullet"/>
              <w:ind w:left="720"/>
            </w:pPr>
            <w:r>
              <w:t>Compiler optimizing out while loop in the transmitter.cpp code</w:t>
            </w:r>
          </w:p>
          <w:p w14:paraId="742E8DEA" w14:textId="77777777" w:rsidR="00374D2B" w:rsidRDefault="00374D2B" w:rsidP="00374D2B">
            <w:pPr>
              <w:pStyle w:val="BodyTextBullet"/>
              <w:ind w:left="720"/>
            </w:pPr>
            <w:r>
              <w:t>Synchronization issues with the timer are still a major problem with the device (tried optimizing out the digital write sequence by directly writing to PORTD)</w:t>
            </w:r>
          </w:p>
          <w:p w14:paraId="31E33667" w14:textId="77777777" w:rsidR="00374D2B" w:rsidRDefault="00700EE5" w:rsidP="00700EE5">
            <w:pPr>
              <w:pStyle w:val="BodyTextBullet"/>
            </w:pPr>
            <w:r>
              <w:t>In the process of building 12volt DC bulb transmitter</w:t>
            </w:r>
          </w:p>
          <w:p w14:paraId="1FE69BD6" w14:textId="24DDBD87" w:rsidR="00700EE5" w:rsidRDefault="00700EE5" w:rsidP="00700EE5">
            <w:pPr>
              <w:pStyle w:val="BodyTextBullet"/>
            </w:pPr>
            <w:r>
              <w:t>Fritzing diagrams and documenting material</w:t>
            </w:r>
          </w:p>
        </w:tc>
      </w:tr>
    </w:tbl>
    <w:p w14:paraId="51CAACE7" w14:textId="77777777"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36B02E4F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67580477" w14:textId="77777777"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14:paraId="71B46B9A" w14:textId="77777777">
        <w:trPr>
          <w:trHeight w:val="400"/>
        </w:trPr>
        <w:tc>
          <w:tcPr>
            <w:tcW w:w="10026" w:type="dxa"/>
          </w:tcPr>
          <w:p w14:paraId="1FED67D0" w14:textId="182A9AC8" w:rsidR="00DF3164" w:rsidRDefault="00700EE5">
            <w:pPr>
              <w:pStyle w:val="BodyTextBullet"/>
            </w:pPr>
            <w:r>
              <w:t>Debug final demo</w:t>
            </w:r>
          </w:p>
        </w:tc>
      </w:tr>
    </w:tbl>
    <w:p w14:paraId="3190F95E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2C5A9861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1BB5FE5" w14:textId="77777777" w:rsidR="00DF3164" w:rsidRDefault="00DF3164">
            <w:pPr>
              <w:pStyle w:val="BoxHeader"/>
            </w:pPr>
            <w:r>
              <w:t>LONG TERM PROJECTS</w:t>
            </w:r>
          </w:p>
        </w:tc>
      </w:tr>
      <w:tr w:rsidR="00DF3164" w14:paraId="1DFD8EC1" w14:textId="77777777">
        <w:trPr>
          <w:trHeight w:val="400"/>
        </w:trPr>
        <w:tc>
          <w:tcPr>
            <w:tcW w:w="10026" w:type="dxa"/>
          </w:tcPr>
          <w:p w14:paraId="2A947FF4" w14:textId="4BEA747A" w:rsidR="00DF3164" w:rsidRDefault="00700EE5">
            <w:pPr>
              <w:pStyle w:val="BodyTextBullet"/>
              <w:numPr>
                <w:ilvl w:val="0"/>
                <w:numId w:val="9"/>
              </w:numPr>
            </w:pPr>
            <w:r>
              <w:t>Establish “high speed” visible light communication</w:t>
            </w:r>
          </w:p>
        </w:tc>
      </w:tr>
    </w:tbl>
    <w:p w14:paraId="235A5729" w14:textId="77777777" w:rsidR="00DF3164" w:rsidRDefault="00DF3164">
      <w:pPr>
        <w:jc w:val="left"/>
      </w:pPr>
    </w:p>
    <w:p w14:paraId="4DD18BE2" w14:textId="77777777" w:rsidR="00DF3164" w:rsidRDefault="00DF3164">
      <w:pPr>
        <w:pStyle w:val="BodyTextBullet"/>
        <w:numPr>
          <w:ilvl w:val="0"/>
          <w:numId w:val="0"/>
        </w:numPr>
      </w:pPr>
      <w:bookmarkStart w:id="0" w:name="_GoBack"/>
      <w:bookmarkEnd w:id="0"/>
    </w:p>
    <w:p w14:paraId="5A083D64" w14:textId="77777777" w:rsidR="00DF3164" w:rsidRDefault="00DF3164"/>
    <w:sectPr w:rsidR="00DF316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AD973" w14:textId="77777777" w:rsidR="00FB5498" w:rsidRDefault="00FB5498">
      <w:r>
        <w:separator/>
      </w:r>
    </w:p>
  </w:endnote>
  <w:endnote w:type="continuationSeparator" w:id="0">
    <w:p w14:paraId="244FBD31" w14:textId="77777777" w:rsidR="00FB5498" w:rsidRDefault="00FB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AE774" w14:textId="1BD9BF5A" w:rsidR="00DF3164" w:rsidRDefault="00766C53">
    <w:pPr>
      <w:pStyle w:val="Footer"/>
    </w:pPr>
    <w:fldSimple w:instr=" FILENAME ">
      <w:r w:rsidR="006F5363">
        <w:rPr>
          <w:noProof/>
        </w:rPr>
        <w:t>Week 3</w:t>
      </w:r>
    </w:fldSimple>
    <w:r w:rsidR="00DF3164">
      <w:tab/>
    </w:r>
    <w:r w:rsidR="00DF3164">
      <w:tab/>
    </w:r>
    <w:r w:rsidR="00DF3164">
      <w:rPr>
        <w:rStyle w:val="PageNumber"/>
      </w:rPr>
      <w:t xml:space="preserve">Page </w:t>
    </w:r>
    <w:r w:rsidR="00DF3164"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 w:rsidR="00DF3164">
      <w:rPr>
        <w:rStyle w:val="PageNumber"/>
      </w:rPr>
      <w:fldChar w:fldCharType="separate"/>
    </w:r>
    <w:r w:rsidR="00DF3164">
      <w:rPr>
        <w:rStyle w:val="PageNumber"/>
        <w:noProof/>
      </w:rPr>
      <w:t>2</w:t>
    </w:r>
    <w:r w:rsidR="00DF3164"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A05B0" w14:textId="091992A6" w:rsidR="00DF3164" w:rsidRDefault="00DF316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613AF">
      <w:rPr>
        <w:noProof/>
      </w:rPr>
      <w:t>1</w:t>
    </w:r>
    <w:r>
      <w:fldChar w:fldCharType="end"/>
    </w:r>
    <w:r>
      <w:t xml:space="preserve"> of </w:t>
    </w:r>
    <w:fldSimple w:instr=" NUMPAGES ">
      <w:r w:rsidR="004613AF">
        <w:rPr>
          <w:noProof/>
        </w:rPr>
        <w:t>1</w:t>
      </w:r>
    </w:fldSimple>
    <w:r w:rsidR="00CC5AC1"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43F664" wp14:editId="7B5036B6">
              <wp:simplePos x="0" y="0"/>
              <wp:positionH relativeFrom="column">
                <wp:posOffset>-23495</wp:posOffset>
              </wp:positionH>
              <wp:positionV relativeFrom="paragraph">
                <wp:posOffset>63500</wp:posOffset>
              </wp:positionV>
              <wp:extent cx="6470015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29C15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fldSimple w:instr=" FILENAME ">
      <w:r w:rsidR="006F5363">
        <w:rPr>
          <w:noProof/>
        </w:rPr>
        <w:t>Week 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20358" w14:textId="77777777" w:rsidR="00FB5498" w:rsidRDefault="00FB5498">
      <w:r>
        <w:separator/>
      </w:r>
    </w:p>
  </w:footnote>
  <w:footnote w:type="continuationSeparator" w:id="0">
    <w:p w14:paraId="6BA37187" w14:textId="77777777" w:rsidR="00FB5498" w:rsidRDefault="00FB5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E839" w14:textId="2FF27F61" w:rsidR="00DF3164" w:rsidRDefault="00CC5AC1">
    <w:pPr>
      <w:pStyle w:val="Headingpg2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5D5FFAE" wp14:editId="0DBEA170">
              <wp:simplePos x="0" y="0"/>
              <wp:positionH relativeFrom="column">
                <wp:posOffset>-45720</wp:posOffset>
              </wp:positionH>
              <wp:positionV relativeFrom="paragraph">
                <wp:posOffset>302260</wp:posOffset>
              </wp:positionV>
              <wp:extent cx="6451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E31F7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DF3164">
      <w:fldChar w:fldCharType="begin"/>
    </w:r>
    <w:r w:rsidR="00DF3164">
      <w:instrText xml:space="preserve"> DATE \@ "M/d/yyyy" </w:instrText>
    </w:r>
    <w:r w:rsidR="00DF3164">
      <w:fldChar w:fldCharType="separate"/>
    </w:r>
    <w:r w:rsidR="00700EE5">
      <w:rPr>
        <w:noProof/>
      </w:rPr>
      <w:t>12/5/2018</w:t>
    </w:r>
    <w:r w:rsidR="00DF3164">
      <w:fldChar w:fldCharType="end"/>
    </w:r>
  </w:p>
  <w:p w14:paraId="0EDEAC1A" w14:textId="77777777"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674C8" w14:textId="222DAB81" w:rsidR="00DF3164" w:rsidRDefault="00363950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VLC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8546CF">
      <w:rPr>
        <w:rFonts w:ascii="Arial Black" w:hAnsi="Arial Black"/>
        <w:sz w:val="24"/>
      </w:rPr>
      <w:t>1</w:t>
    </w:r>
    <w:r w:rsidR="0000651A">
      <w:rPr>
        <w:rFonts w:ascii="Arial Black" w:hAnsi="Arial Black"/>
        <w:sz w:val="24"/>
      </w:rPr>
      <w:t>1</w:t>
    </w:r>
    <w:r w:rsidR="008546CF">
      <w:rPr>
        <w:rFonts w:ascii="Arial Black" w:hAnsi="Arial Black"/>
        <w:sz w:val="24"/>
      </w:rPr>
      <w:t>/</w:t>
    </w:r>
    <w:r w:rsidR="00D41D3B">
      <w:rPr>
        <w:rFonts w:ascii="Arial Black" w:hAnsi="Arial Black"/>
        <w:sz w:val="24"/>
      </w:rPr>
      <w:t>28</w:t>
    </w:r>
    <w:r w:rsidR="008546CF">
      <w:rPr>
        <w:rFonts w:ascii="Arial Black" w:hAnsi="Arial Black"/>
        <w:sz w:val="24"/>
      </w:rPr>
      <w:t>/2018</w:t>
    </w:r>
    <w:r w:rsidR="00DF3164">
      <w:rPr>
        <w:rFonts w:ascii="Arial Black" w:hAnsi="Arial Black"/>
        <w:sz w:val="24"/>
      </w:rPr>
      <w:t xml:space="preserve">   </w:t>
    </w:r>
  </w:p>
  <w:p w14:paraId="48FAF12D" w14:textId="77777777" w:rsidR="00DF3164" w:rsidRDefault="00DF3164">
    <w:pPr>
      <w:pStyle w:val="Heading3"/>
    </w:pPr>
  </w:p>
  <w:p w14:paraId="5E0320FD" w14:textId="77777777"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00BC7"/>
    <w:rsid w:val="0000651A"/>
    <w:rsid w:val="000F2F58"/>
    <w:rsid w:val="00363950"/>
    <w:rsid w:val="00374D2B"/>
    <w:rsid w:val="003E1C0A"/>
    <w:rsid w:val="004613AF"/>
    <w:rsid w:val="006F1E3D"/>
    <w:rsid w:val="006F5363"/>
    <w:rsid w:val="00700EE5"/>
    <w:rsid w:val="00766C53"/>
    <w:rsid w:val="00854560"/>
    <w:rsid w:val="008546CF"/>
    <w:rsid w:val="008D1476"/>
    <w:rsid w:val="00A27E4B"/>
    <w:rsid w:val="00AF06F4"/>
    <w:rsid w:val="00BB3BCB"/>
    <w:rsid w:val="00CC5AC1"/>
    <w:rsid w:val="00D41D3B"/>
    <w:rsid w:val="00D6299D"/>
    <w:rsid w:val="00DF3164"/>
    <w:rsid w:val="00FB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051EB"/>
  <w15:docId w15:val="{F63EFE53-2DEC-4909-918D-0D27A2E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11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Jay Shenoy</cp:lastModifiedBy>
  <cp:revision>4</cp:revision>
  <cp:lastPrinted>2006-06-23T14:42:00Z</cp:lastPrinted>
  <dcterms:created xsi:type="dcterms:W3CDTF">2018-11-30T00:40:00Z</dcterms:created>
  <dcterms:modified xsi:type="dcterms:W3CDTF">2018-12-06T01:32:00Z</dcterms:modified>
</cp:coreProperties>
</file>